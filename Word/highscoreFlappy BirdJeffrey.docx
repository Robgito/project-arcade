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3228958F" w14:textId="77777777" w:rsidTr="0076201F">
        <w:trPr>
          <w:trHeight w:val="8022"/>
        </w:trPr>
        <w:tc>
          <w:tcPr>
            <w:tcW w:w="5000" w:type="pct"/>
          </w:tcPr>
          <w:p w14:paraId="31863057" w14:textId="46E5B63A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CD08A4">
              <w:rPr>
                <w:noProof/>
                <w:sz w:val="96"/>
                <w:szCs w:val="96"/>
                <w:lang w:val="nl-NL"/>
              </w:rPr>
              <w:t>Jeffrey</w:t>
            </w:r>
          </w:p>
          <w:p w14:paraId="03F94CB4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0E0059BB" w14:textId="31EAD0CA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CD08A4">
              <w:rPr>
                <w:noProof/>
                <w:sz w:val="72"/>
                <w:szCs w:val="48"/>
                <w:lang w:val="nl-NL"/>
              </w:rPr>
              <w:t>0</w:t>
            </w:r>
          </w:p>
          <w:p w14:paraId="3E7F0139" w14:textId="7034A9EE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CD08A4">
              <w:rPr>
                <w:noProof/>
                <w:lang w:val="nl-NL"/>
              </w:rPr>
              <w:t>Flappy Bird</w:t>
            </w:r>
            <w:r>
              <w:rPr>
                <w:noProof/>
                <w:lang w:val="nl-NL"/>
              </w:rPr>
              <w:br/>
            </w:r>
          </w:p>
          <w:p w14:paraId="295EBA94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59FE67F6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CD08A4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2246" w14:textId="77777777" w:rsidR="00CD08A4" w:rsidRDefault="00CD08A4" w:rsidP="00180323">
      <w:pPr>
        <w:spacing w:after="0"/>
      </w:pPr>
      <w:r>
        <w:separator/>
      </w:r>
    </w:p>
  </w:endnote>
  <w:endnote w:type="continuationSeparator" w:id="0">
    <w:p w14:paraId="07B13BB1" w14:textId="77777777" w:rsidR="00CD08A4" w:rsidRDefault="00CD08A4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68AE" w14:textId="77777777" w:rsidR="00CD08A4" w:rsidRDefault="00CD08A4" w:rsidP="00180323">
      <w:pPr>
        <w:spacing w:after="0"/>
      </w:pPr>
      <w:r>
        <w:separator/>
      </w:r>
    </w:p>
  </w:footnote>
  <w:footnote w:type="continuationSeparator" w:id="0">
    <w:p w14:paraId="1A87E08E" w14:textId="77777777" w:rsidR="00CD08A4" w:rsidRDefault="00CD08A4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309F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D30DFD" wp14:editId="34CC87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981A019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B82F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2D10F" wp14:editId="40CAFC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670B0F8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4"/>
    <w:rsid w:val="00082D9C"/>
    <w:rsid w:val="000A4C25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D08A4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EDDD9"/>
  <w15:chartTrackingRefBased/>
  <w15:docId w15:val="{4DCA3E95-378C-43CE-9D9D-2CF161B8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2024-03-15T09:46:00Z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