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6CA675DD" w14:textId="77777777" w:rsidTr="0076201F">
        <w:trPr>
          <w:trHeight w:val="8022"/>
        </w:trPr>
        <w:tc>
          <w:tcPr>
            <w:tcW w:w="5000" w:type="pct"/>
          </w:tcPr>
          <w:p w14:paraId="110CC04D" w14:textId="7581EC73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CF418C">
              <w:rPr>
                <w:noProof/>
                <w:sz w:val="96"/>
                <w:szCs w:val="96"/>
                <w:lang w:val="nl-NL"/>
              </w:rPr>
              <w:t>Robin</w:t>
            </w:r>
          </w:p>
          <w:p w14:paraId="3139F223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170AE9FB" w14:textId="35843A9E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CF418C">
              <w:rPr>
                <w:noProof/>
                <w:sz w:val="72"/>
                <w:szCs w:val="48"/>
                <w:lang w:val="nl-NL"/>
              </w:rPr>
              <w:t>175</w:t>
            </w:r>
          </w:p>
          <w:p w14:paraId="18BEFDAE" w14:textId="28A40581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CF418C">
              <w:rPr>
                <w:noProof/>
                <w:lang w:val="nl-NL"/>
              </w:rPr>
              <w:t>Tetris</w:t>
            </w:r>
            <w:r>
              <w:rPr>
                <w:noProof/>
                <w:lang w:val="nl-NL"/>
              </w:rPr>
              <w:br/>
            </w:r>
          </w:p>
          <w:p w14:paraId="7216B83A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49049599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CF418C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59F8" w14:textId="77777777" w:rsidR="00CF418C" w:rsidRDefault="00CF418C" w:rsidP="00180323">
      <w:pPr>
        <w:spacing w:after="0"/>
      </w:pPr>
      <w:r>
        <w:separator/>
      </w:r>
    </w:p>
  </w:endnote>
  <w:endnote w:type="continuationSeparator" w:id="0">
    <w:p w14:paraId="1122B9A7" w14:textId="77777777" w:rsidR="00CF418C" w:rsidRDefault="00CF418C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5553" w14:textId="77777777" w:rsidR="00CF418C" w:rsidRDefault="00CF418C" w:rsidP="00180323">
      <w:pPr>
        <w:spacing w:after="0"/>
      </w:pPr>
      <w:r>
        <w:separator/>
      </w:r>
    </w:p>
  </w:footnote>
  <w:footnote w:type="continuationSeparator" w:id="0">
    <w:p w14:paraId="17C3123F" w14:textId="77777777" w:rsidR="00CF418C" w:rsidRDefault="00CF418C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43C6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D90A1F" wp14:editId="1B660FF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7A402E5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F03F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E71BC" wp14:editId="4EDE03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891A37E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8C"/>
    <w:rsid w:val="00082D9C"/>
    <w:rsid w:val="000A4C25"/>
    <w:rsid w:val="00172036"/>
    <w:rsid w:val="00180323"/>
    <w:rsid w:val="00193B15"/>
    <w:rsid w:val="001C1648"/>
    <w:rsid w:val="001E6818"/>
    <w:rsid w:val="00202BB7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5270"/>
    <w:rsid w:val="006E39F3"/>
    <w:rsid w:val="006F51BE"/>
    <w:rsid w:val="00703EA8"/>
    <w:rsid w:val="00733654"/>
    <w:rsid w:val="0076201F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CF418C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6236D"/>
  <w15:chartTrackingRefBased/>
  <w15:docId w15:val="{3F0E2E1B-809E-470F-9E07-EFF461B1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2024-03-15T09:45:00Z</dcterms:created>
  <dcterms:modified xsi:type="dcterms:W3CDTF">2024-03-15T09:45:00Z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