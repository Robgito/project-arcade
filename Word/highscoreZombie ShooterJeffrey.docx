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5AFA2204" w14:textId="77777777" w:rsidTr="0076201F">
        <w:trPr>
          <w:trHeight w:val="8022"/>
        </w:trPr>
        <w:tc>
          <w:tcPr>
            <w:tcW w:w="5000" w:type="pct"/>
          </w:tcPr>
          <w:p w14:paraId="75216C79" w14:textId="1C7F1E4C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036ABB">
              <w:rPr>
                <w:noProof/>
                <w:sz w:val="96"/>
                <w:szCs w:val="96"/>
                <w:lang w:val="nl-NL"/>
              </w:rPr>
              <w:t>Jeffrey</w:t>
            </w:r>
          </w:p>
          <w:p w14:paraId="1E4B5F83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4C9BDA50" w14:textId="236B0CEE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036ABB">
              <w:rPr>
                <w:noProof/>
                <w:sz w:val="72"/>
                <w:szCs w:val="48"/>
                <w:lang w:val="nl-NL"/>
              </w:rPr>
              <w:t>0</w:t>
            </w:r>
          </w:p>
          <w:p w14:paraId="121311F9" w14:textId="5034FD12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036ABB">
              <w:rPr>
                <w:noProof/>
                <w:lang w:val="nl-NL"/>
              </w:rPr>
              <w:t>Zombie Shooter</w:t>
            </w:r>
            <w:r>
              <w:rPr>
                <w:noProof/>
                <w:lang w:val="nl-NL"/>
              </w:rPr>
              <w:br/>
            </w:r>
          </w:p>
          <w:p w14:paraId="00A527F2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48F7C8A6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036ABB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B3D5" w14:textId="77777777" w:rsidR="00036ABB" w:rsidRDefault="00036ABB" w:rsidP="00180323">
      <w:pPr>
        <w:spacing w:after="0"/>
      </w:pPr>
      <w:r>
        <w:separator/>
      </w:r>
    </w:p>
  </w:endnote>
  <w:endnote w:type="continuationSeparator" w:id="0">
    <w:p w14:paraId="0B4C818E" w14:textId="77777777" w:rsidR="00036ABB" w:rsidRDefault="00036ABB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442C2" w14:textId="77777777" w:rsidR="00036ABB" w:rsidRDefault="00036ABB" w:rsidP="00180323">
      <w:pPr>
        <w:spacing w:after="0"/>
      </w:pPr>
      <w:r>
        <w:separator/>
      </w:r>
    </w:p>
  </w:footnote>
  <w:footnote w:type="continuationSeparator" w:id="0">
    <w:p w14:paraId="1AC3DC14" w14:textId="77777777" w:rsidR="00036ABB" w:rsidRDefault="00036ABB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2BDE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CC2623" wp14:editId="5EDFC0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B3D1333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0B998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EB48D3" wp14:editId="0555B1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A571FF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BB"/>
    <w:rsid w:val="00036ABB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8228B"/>
  <w15:chartTrackingRefBased/>
  <w15:docId w15:val="{3145680B-049F-4206-A391-4B1688A3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2024-03-15T09:46:00Z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