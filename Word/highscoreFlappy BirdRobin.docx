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1CDE308A" w14:textId="77777777" w:rsidTr="0076201F">
        <w:trPr>
          <w:trHeight w:val="8022"/>
        </w:trPr>
        <w:tc>
          <w:tcPr>
            <w:tcW w:w="5000" w:type="pct"/>
          </w:tcPr>
          <w:p w14:paraId="1170B639" w14:textId="2222BF8B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CA30E0">
              <w:rPr>
                <w:noProof/>
                <w:sz w:val="96"/>
                <w:szCs w:val="96"/>
                <w:lang w:val="nl-NL"/>
              </w:rPr>
              <w:t>Robin</w:t>
            </w:r>
          </w:p>
          <w:p w14:paraId="2C0B54C4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49BFB58D" w14:textId="68D1604E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CA30E0">
              <w:rPr>
                <w:noProof/>
                <w:sz w:val="72"/>
                <w:szCs w:val="48"/>
                <w:lang w:val="nl-NL"/>
              </w:rPr>
              <w:t>3</w:t>
            </w:r>
          </w:p>
          <w:p w14:paraId="5AA4AD99" w14:textId="77C370F0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CA30E0">
              <w:rPr>
                <w:noProof/>
                <w:lang w:val="nl-NL"/>
              </w:rPr>
              <w:t>Flappy Bird</w:t>
            </w:r>
            <w:r>
              <w:rPr>
                <w:noProof/>
                <w:lang w:val="nl-NL"/>
              </w:rPr>
              <w:br/>
            </w:r>
          </w:p>
          <w:p w14:paraId="7AA4BC71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12F8F0C8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CA30E0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D0EF" w14:textId="77777777" w:rsidR="00CA30E0" w:rsidRDefault="00CA30E0" w:rsidP="00180323">
      <w:pPr>
        <w:spacing w:after="0"/>
      </w:pPr>
      <w:r>
        <w:separator/>
      </w:r>
    </w:p>
  </w:endnote>
  <w:endnote w:type="continuationSeparator" w:id="0">
    <w:p w14:paraId="6FF9E669" w14:textId="77777777" w:rsidR="00CA30E0" w:rsidRDefault="00CA30E0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5EE1" w14:textId="77777777" w:rsidR="00CA30E0" w:rsidRDefault="00CA30E0" w:rsidP="00180323">
      <w:pPr>
        <w:spacing w:after="0"/>
      </w:pPr>
      <w:r>
        <w:separator/>
      </w:r>
    </w:p>
  </w:footnote>
  <w:footnote w:type="continuationSeparator" w:id="0">
    <w:p w14:paraId="20AE0C6F" w14:textId="77777777" w:rsidR="00CA30E0" w:rsidRDefault="00CA30E0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F123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74165E" wp14:editId="3E8AEA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039CFA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03FE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35B4E" wp14:editId="1D12AF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3C8E8B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E0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A30E0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885EF"/>
  <w15:chartTrackingRefBased/>
  <w15:docId w15:val="{874728CF-FAB6-4FAD-9B2F-CF9E3AE7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2024-03-15T09:45:00Z</dcterms:created>
  <dcterms:modified xsi:type="dcterms:W3CDTF">2024-03-15T09:45:00Z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