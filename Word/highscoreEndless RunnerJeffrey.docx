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545A16F0" w14:textId="77777777" w:rsidTr="0076201F">
        <w:trPr>
          <w:trHeight w:val="8022"/>
        </w:trPr>
        <w:tc>
          <w:tcPr>
            <w:tcW w:w="5000" w:type="pct"/>
          </w:tcPr>
          <w:p w14:paraId="265668FE" w14:textId="00FFC8DE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100DF6">
              <w:rPr>
                <w:noProof/>
                <w:sz w:val="96"/>
                <w:szCs w:val="96"/>
                <w:lang w:val="nl-NL"/>
              </w:rPr>
              <w:t>Jeffrey</w:t>
            </w:r>
          </w:p>
          <w:p w14:paraId="5C068D79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026E3374" w14:textId="26D9C8BD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100DF6">
              <w:rPr>
                <w:noProof/>
                <w:sz w:val="72"/>
                <w:szCs w:val="48"/>
                <w:lang w:val="nl-NL"/>
              </w:rPr>
              <w:t>0</w:t>
            </w:r>
          </w:p>
          <w:p w14:paraId="58B88A1C" w14:textId="6F8A199A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100DF6">
              <w:rPr>
                <w:noProof/>
                <w:lang w:val="nl-NL"/>
              </w:rPr>
              <w:t>Endless Runner</w:t>
            </w:r>
            <w:r>
              <w:rPr>
                <w:noProof/>
                <w:lang w:val="nl-NL"/>
              </w:rPr>
              <w:br/>
            </w:r>
          </w:p>
          <w:p w14:paraId="3A972B04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1F2ED0E7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100DF6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B3CA" w14:textId="77777777" w:rsidR="00100DF6" w:rsidRDefault="00100DF6" w:rsidP="00180323">
      <w:pPr>
        <w:spacing w:after="0"/>
      </w:pPr>
      <w:r>
        <w:separator/>
      </w:r>
    </w:p>
  </w:endnote>
  <w:endnote w:type="continuationSeparator" w:id="0">
    <w:p w14:paraId="3CAA50C6" w14:textId="77777777" w:rsidR="00100DF6" w:rsidRDefault="00100DF6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9BA3" w14:textId="77777777" w:rsidR="00100DF6" w:rsidRDefault="00100DF6" w:rsidP="00180323">
      <w:pPr>
        <w:spacing w:after="0"/>
      </w:pPr>
      <w:r>
        <w:separator/>
      </w:r>
    </w:p>
  </w:footnote>
  <w:footnote w:type="continuationSeparator" w:id="0">
    <w:p w14:paraId="1CEC2CA4" w14:textId="77777777" w:rsidR="00100DF6" w:rsidRDefault="00100DF6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8ADC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4150FB" wp14:editId="25CC8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6D5D68A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B2FE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B56ABE" wp14:editId="17CCC34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81505FE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F6"/>
    <w:rsid w:val="00082D9C"/>
    <w:rsid w:val="000A4C25"/>
    <w:rsid w:val="00100DF6"/>
    <w:rsid w:val="00172036"/>
    <w:rsid w:val="00180323"/>
    <w:rsid w:val="00193B15"/>
    <w:rsid w:val="001C1648"/>
    <w:rsid w:val="001E6818"/>
    <w:rsid w:val="00202BB7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5270"/>
    <w:rsid w:val="006E39F3"/>
    <w:rsid w:val="006F51BE"/>
    <w:rsid w:val="00703EA8"/>
    <w:rsid w:val="00733654"/>
    <w:rsid w:val="0076201F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0EA317"/>
  <w15:chartTrackingRefBased/>
  <w15:docId w15:val="{EDA2D903-45CE-49D9-8C83-1E29553F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2024-03-15T09:46:00Z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